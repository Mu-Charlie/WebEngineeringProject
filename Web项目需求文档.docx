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Web项目需求文档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概述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对于项目的管理者，他的需求是寻找优秀的、与开发需求匹配的技术人员，尽可能多地了解到开发者的详细信息和技术水平，完成任务交接。对于技术人员，他的需求是尽可能全面地展示自己的优秀技能，匹配到和自己需求相关的项目，尽快找到合适的任务。而对于一个web平台，对账号日常的管理，信息的审核，也是一个主要的需求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二、web应用功能需求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管理者的需求包括1、管理项目，包括方便地发布、修改、撤销项目，2、规范地介绍自己的信息和联系方式，定义公开的或私密的，3、选择项目类型，比如竞赛、科研等，采用文字、图片、链接等对开发项目进行详细的描述，规定所需的人数，展示对开发人员的技能的明确要求，比如计算机能力、综合素质等，4、浏览人才库，寻找合适的技术开发人员，5、对请求人员进行审核、沟通联系，确认录用的技术人员，6、能对技术人员进行评分和主观评价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技术人才的需求包括：1、完善自己的简历，包括姓名、年龄、性别、邮件、学校等基本信息，英语、计算机等级、奖项等证书，详细的项目经历，编程语言、开发框架等技能，自我评价、兴趣爱好等综合素质，感兴趣的方向等需求方向。2、快速地浏览已发布的项目，迅速掌握项目的基本信息和所需人员，3、投递自己的简历并不断地修改完善，维护自己的主页以吸引管理者，4、能查看已完成的项目并展示，能查看项目得分和管理者的评价，对管理者进行打分评价，6、能及时收到最新的通知，处理相关事项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二者均有的：登录和注册，找回密码，联系网站管理人员进行投诉，查看项目，智能匹配。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其他需求：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1、导航需求：用户可以自由地在各个页面之间进行切换，切换的页面应该是顺畅的，外观上切换的页面之间的色调排版应该保持相似，页面不应该太深，能快速到达理想页面。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、界面需求，用户简历的填写和项目的填写应该尽可能规范和分不同板块，对于年份、数字、标签等应提供简便的输入。各个项目的基本展示信息应尽可能简洁和合理排版，使用户快速掌握项目信息。对于人员的技术要求，可以采用滑动条等生动的方式表达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2"/>
          <w:szCs w:val="32"/>
          <w:lang w:val="en-US" w:eastAsia="zh-CN" w:bidi="ar-SA"/>
        </w:rPr>
        <w:t>三、web应用质量需求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功能性：应该对管理者和用户提供尽可能多的功能，在前期项目匹配的基础上，扩展到项目中后期的功能，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比如项目进展过程中的技术讨论和技术学习支持，后期管理者和用户的其他项目的进一步合作。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匹配度：基本功能中有一个用户匹配的功能，此时匹配算法应尽可能快速准确，以合理的方式排序展示给用户，匹配算法要分析用户的基本信息和点击行为，提取用户的数据。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可靠性：应提高该应用的可靠性，包括网络、数据库等的稳定性和可用性，数据库表的设计应满足三范式要求，程序出现的错误应尽快修复和避免，多维度地模拟用户可能的点击行为。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可维护性：该应用的需求可能是动态变化的，因此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应有高可维护性。实时地根据用户的反馈和请求改进已有功能和添加新的功能，对一些设计的缺陷应快速的找出并修改，同时仅需改动项目的一小部分代码，而不必全盘改动。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可用性：应保证项目具体的匹配和交接功能，保证用户使用的流畅性，使得他们能尽快地找到想要的功能，到达理想的页面，符合大多数管理者和技术人员的需求。并且尽可能地满足平台无关性，对软硬件条件没有过高的要求，对用户的知识水平没有要求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B463"/>
    <w:multiLevelType w:val="singleLevel"/>
    <w:tmpl w:val="1CE3B4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74803"/>
    <w:rsid w:val="09686593"/>
    <w:rsid w:val="14486553"/>
    <w:rsid w:val="1CB71B8A"/>
    <w:rsid w:val="1EE74803"/>
    <w:rsid w:val="3BA15802"/>
    <w:rsid w:val="4499043F"/>
    <w:rsid w:val="4B870545"/>
    <w:rsid w:val="5B3513C3"/>
    <w:rsid w:val="6D535020"/>
    <w:rsid w:val="6E83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37329;&#23431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2018-05-31T06:59:00Z</dcterms:created>
  <dc:creator>陈金宇</dc:creator>
  <cp:lastModifiedBy>陈金宇</cp:lastModifiedBy>
  <dcterms:modified xsi:type="dcterms:W3CDTF">2018-05-31T09:09:41Z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